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数据集制作：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"https://www.pyimagesearch.com/2018/04/09/how-to-quickly-build-a-deep-learning-image-dataset/"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https://www.pyimagesearch.com/2018/04/09/how-to-quickly-build-a-deep-learning-image-dataset/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单标签数据集预处理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多标签数据集预处理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"https://blog.csdn.net/tMb8Z9Vdm66wH68VX1/article/details/81090757"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https://blog.csdn.net/tMb8Z9Vdm66wH68VX1/article/details/81090757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图片的采集和命名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搭建网络（类封装，静态方法参数：w,h,c,nb_class）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利用skitlearn自动进行转换（预处理）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保存的数据：model,mlb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Cv2显示预测结果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CC202"/>
    <w:multiLevelType w:val="singleLevel"/>
    <w:tmpl w:val="D63CC2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B655D"/>
    <w:rsid w:val="1ABB655D"/>
    <w:rsid w:val="6A6656C5"/>
    <w:rsid w:val="6D535020"/>
    <w:rsid w:val="7B8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u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2018-10-14T13:07:00Z</dcterms:created>
  <dc:creator>果笠</dc:creator>
  <cp:lastModifiedBy>果笠</cp:lastModifiedBy>
  <dcterms:modified xsi:type="dcterms:W3CDTF">2018-10-14T13:11:32Z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